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body>
    <w:sdt>
      <w:sdtPr>
        <w:rPr>
          <w:kern w:val="28"/>
          <w:lang w:val="fr-CA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  <w:szCs w:val="56"/>
          <w:lang w:val="fr-CA"/>
        </w:rPr>
      </w:sdtEndPr>
      <w:sdtContent>
        <w:p w:rsidRPr="00656824" w:rsidR="008B2467" w:rsidRDefault="003641F5" w14:paraId="5FB51EE1" w14:textId="183BA272">
          <w:pPr>
            <w:rPr>
              <w:kern w:val="28"/>
              <w:lang w:val="fr-CA"/>
            </w:rPr>
          </w:pPr>
          <w:r w:rsidRPr="00656824">
            <w:rPr>
              <w:noProof/>
              <w:kern w:val="28"/>
              <w:lang w:val="fr-CA"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2B6AB72D" wp14:editId="15FF7892">
                    <wp:simplePos x="0" y="0"/>
                    <wp:positionH relativeFrom="column">
                      <wp:posOffset>10189733</wp:posOffset>
                    </wp:positionH>
                    <wp:positionV relativeFrom="paragraph">
                      <wp:posOffset>85640</wp:posOffset>
                    </wp:positionV>
                    <wp:extent cx="282104" cy="3648766"/>
                    <wp:effectExtent l="12065" t="26035" r="15875" b="0"/>
                    <wp:wrapNone/>
                    <wp:docPr id="610980805" name="Left Brac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282104" cy="3648766"/>
                            </a:xfrm>
                            <a:prstGeom prst="leftBrac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87" coordsize="21600,21600" filled="f" o:spt="87" adj="1800,10800" path="m21600,qx10800@0l10800@2qy0@11,10800@3l10800@1qy21600,21600e" w14:anchorId="24B0C305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textboxrect="13963,@4,21600,@5" arrowok="t" o:connecttype="custom" o:connectlocs="21600,0;0,10800;21600,21600"/>
                    <v:handles>
                      <v:h position="center,#0" yrange="0,@8"/>
                      <v:h position="topLeft,#1" yrange="@9,@10"/>
                    </v:handles>
                  </v:shapetype>
                  <v:shape id="Left Brace 11" style="position:absolute;margin-left:802.35pt;margin-top:6.75pt;width:22.2pt;height:287.3pt;rotation:90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strokecolor="black [3213]" strokeweight="2.25pt" type="#_x0000_t87" adj="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"/>
                </w:pict>
              </mc:Fallback>
            </mc:AlternateContent>
          </w:r>
          <w:r w:rsidRPr="00656824">
            <w:rPr>
              <w:noProof/>
              <w:lang w:val="fr-CA"/>
            </w:rPr>
            <mc:AlternateContent>
              <mc:Choice Requires="wpg">
                <w:drawing>
                  <wp:anchor distT="0" distB="0" distL="114300" distR="114300" simplePos="0" relativeHeight="251658245" behindDoc="0" locked="0" layoutInCell="1" allowOverlap="1" wp14:anchorId="49BB25F8" wp14:editId="42D3A54A">
                    <wp:simplePos x="0" y="0"/>
                    <wp:positionH relativeFrom="column">
                      <wp:posOffset>7016750</wp:posOffset>
                    </wp:positionH>
                    <wp:positionV relativeFrom="paragraph">
                      <wp:posOffset>386080</wp:posOffset>
                    </wp:positionV>
                    <wp:extent cx="6832600" cy="3429000"/>
                    <wp:effectExtent l="0" t="0" r="0" b="0"/>
                    <wp:wrapNone/>
                    <wp:docPr id="23" name="Group 22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5636B747-11C4-CEFD-0273-2904E81CF207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32600" cy="3429000"/>
                              <a:chOff x="0" y="0"/>
                              <a:chExt cx="9037708" cy="4507835"/>
                            </a:xfrm>
                          </wpg:grpSpPr>
                          <pic:pic xmlns:pic="http://schemas.openxmlformats.org/drawingml/2006/picture">
                            <pic:nvPicPr>
                              <pic:cNvPr id="249296748" name="Image 7">
                                <a:extLst>
                                  <a:ext uri="{FF2B5EF4-FFF2-40B4-BE49-F238E27FC236}">
                                    <a16:creationId xmlns:a16="http://schemas.microsoft.com/office/drawing/2014/main" id="{39C0ADC5-FCAF-296D-4367-B1A9DB1FFE6B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alphaModFix amt="70000"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96201"/>
                                <a:ext cx="8687791" cy="41116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77030715" name="Left Brace 377030715">
                              <a:extLst>
                                <a:ext uri="{FF2B5EF4-FFF2-40B4-BE49-F238E27FC236}">
                                  <a16:creationId xmlns:a16="http://schemas.microsoft.com/office/drawing/2014/main" id="{2C1F1223-3A31-800C-E27C-1F547F9BB36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2972835" y="744236"/>
                                <a:ext cx="264154" cy="3460955"/>
                              </a:xfrm>
                              <a:prstGeom prst="leftBrac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987837665" name="TextBox 13">
                              <a:extLst>
                                <a:ext uri="{FF2B5EF4-FFF2-40B4-BE49-F238E27FC236}">
                                  <a16:creationId xmlns:a16="http://schemas.microsoft.com/office/drawing/2014/main" id="{85285497-30DB-9227-ADAA-8ABF5C6B2495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756195" y="0"/>
                                <a:ext cx="5281513" cy="49046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Pr="009539DD" w:rsidR="003641F5" w:rsidP="003641F5" w:rsidRDefault="003641F5" w14:paraId="1C265ABC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rFonts w:ascii="Verdana" w:hAnsi="Verdana" w:eastAsia="Verdana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9539DD">
                                    <w:rPr>
                                      <w:rFonts w:ascii="Verdana" w:hAnsi="Verdana" w:eastAsia="Verdana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u w:val="single"/>
                                    </w:rPr>
                                    <w:t>Adjusted parameters such as maximal current and acceleration of the printer motor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22" style="position:absolute;margin-left:552.5pt;margin-top:30.4pt;width:538pt;height:270pt;z-index:251658245;mso-width-relative:margin;mso-height-relative:margin" coordsize="90377,45078" o:spid="_x0000_s1026" w14:anchorId="49BB25F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mage 7" style="position:absolute;top:3962;width:86877;height:41116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">
                      <v:imagedata o:title="" r:id="rId12"/>
                    </v:shape>
                    <v:shape id="Left Brace 377030715" style="position:absolute;left:29728;top:7442;width:2641;height:34609;rotation:90;visibility:visible;mso-wrap-style:square;v-text-anchor:middle" o:spid="_x0000_s1028" strokecolor="black [3213]" strokeweight="2.25pt" type="#_x0000_t87" adj="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3" style="position:absolute;left:37561;width:52816;height:4904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">
                      <v:textbox>
                        <w:txbxContent>
                          <w:p w:rsidRPr="009539DD" w:rsidR="003641F5" w:rsidP="003641F5" w:rsidRDefault="003641F5" w14:paraId="1C265ABC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Verdana" w:hAnsi="Verdana"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539DD">
                              <w:rPr>
                                <w:rFonts w:ascii="Verdana" w:hAnsi="Verdana"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Adjusted parameters such as maximal current and acceleration of the printer motor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:rsidRPr="00656824" w:rsidR="008B2467" w:rsidP="00826FB8" w:rsidRDefault="008B2467" w14:paraId="426E90E7" w14:textId="0DCBD5C4">
          <w:pPr>
            <w:jc w:val="center"/>
            <w:rPr>
              <w:kern w:val="28"/>
              <w:lang w:val="fr-CA"/>
            </w:rPr>
          </w:pPr>
        </w:p>
        <w:p w:rsidRPr="00656824" w:rsidR="00CF4222" w:rsidP="00CF4222" w:rsidRDefault="00CF4222" w14:paraId="6B9B86C1" w14:textId="4A168038">
          <w:pPr>
            <w:rPr>
              <w:kern w:val="28"/>
              <w:lang w:val="fr-CA"/>
            </w:rPr>
          </w:pPr>
        </w:p>
        <w:p w:rsidRPr="00656824" w:rsidR="008B2467" w:rsidRDefault="008B2467" w14:paraId="26B9CEBA" w14:textId="0B0C5FB6">
          <w:pPr>
            <w:rPr>
              <w:kern w:val="28"/>
              <w:lang w:val="fr-CA"/>
            </w:rPr>
          </w:pPr>
        </w:p>
        <w:p w:rsidRPr="00656824" w:rsidR="008B2467" w:rsidP="00E85F25" w:rsidRDefault="00391B62" w14:paraId="413C831F" w14:textId="4BAF2ED7">
          <w:pPr>
            <w:spacing w:line="276" w:lineRule="auto"/>
            <w:jc w:val="center"/>
            <w:rPr>
              <w:rFonts w:asciiTheme="majorHAnsi" w:hAnsiTheme="majorHAnsi" w:eastAsiaTheme="majorEastAsia" w:cstheme="majorBidi"/>
              <w:caps/>
              <w:color w:val="000000" w:themeColor="text1"/>
              <w:spacing w:val="-20"/>
              <w:kern w:val="28"/>
              <w:sz w:val="56"/>
              <w:szCs w:val="56"/>
              <w:lang w:val="fr-CA"/>
            </w:rPr>
          </w:pPr>
          <w:r w:rsidRPr="00656824">
            <w:rPr>
              <w:lang w:val="fr-CA"/>
            </w:rPr>
            <w:drawing>
              <wp:inline distT="0" distB="0" distL="0" distR="0" wp14:anchorId="1AA4D5E2" wp14:editId="0965905A">
                <wp:extent cx="5858540" cy="4176968"/>
                <wp:effectExtent l="0" t="0" r="0" b="0"/>
                <wp:docPr id="974141415" name="Picture 19" descr="A drawing of a hous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4141415" name="Picture 19" descr="A drawing of a hous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098" r="1825"/>
                        <a:stretch/>
                      </pic:blipFill>
                      <pic:spPr bwMode="auto">
                        <a:xfrm>
                          <a:off x="0" y="0"/>
                          <a:ext cx="5858626" cy="417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656824" w:rsidR="00E73029">
            <w:rPr>
              <w:noProof/>
              <w:lang w:val="fr-CA"/>
            </w:rPr>
            <mc:AlternateContent>
              <mc:Choice Requires="wps">
                <w:drawing>
                  <wp:inline distT="0" distB="0" distL="0" distR="0" wp14:anchorId="5D74B2D4" wp14:editId="7A2881DD">
                    <wp:extent cx="304800" cy="304800"/>
                    <wp:effectExtent l="0" t="0" r="0" b="0"/>
                    <wp:docPr id="1984337386" name="Rectangle 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31A98A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    <o:lock v:ext="edit" aspectratio="t"/>
                    <w10:anchorlock/>
                  </v:rect>
                </w:pict>
              </mc:Fallback>
            </mc:AlternateContent>
          </w:r>
          <w:r w:rsidRPr="00656824" w:rsidR="008B2467">
            <w:rPr>
              <w:noProof/>
              <w:lang w:val="fr-CA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544733C" wp14:editId="14F127B3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5795645</wp:posOffset>
                    </wp:positionV>
                    <wp:extent cx="6016625" cy="1333500"/>
                    <wp:effectExtent l="0" t="0" r="0" b="0"/>
                    <wp:wrapNone/>
                    <wp:docPr id="3" name="Zone de text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33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9539DD" w:rsidR="000665E0" w:rsidRDefault="00F97779" w14:paraId="1AEAFBC1" w14:textId="129BCECD">
                                <w:pPr>
                                  <w:pStyle w:val="Titl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r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776A">
                                      <w:rPr>
                                        <w:sz w:val="56"/>
                                      </w:rPr>
                                      <w:t>Recherche pr</w:t>
                                    </w:r>
                                    <w:r w:rsidR="0045776A">
                                      <w:rPr>
                                        <w:sz w:val="56"/>
                                        <w:lang w:val="fr-CA"/>
                                      </w:rPr>
                                      <w:t>éliminaire de bâtiment types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6" style="position:absolute;left:0;text-align:left;margin-left:0;margin-top:456.35pt;width:473.75pt;height:105pt;z-index:251658241;visibility:visible;mso-wrap-style:square;mso-width-percent:94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940;mso-height-percent:0;mso-width-relative:margin;mso-height-relative:page;v-text-anchor:bottom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" w14:anchorId="1544733C">
                    <v:textbox>
                      <w:txbxContent>
                        <w:p w:rsidRPr="009539DD" w:rsidR="000665E0" w:rsidRDefault="00F97779" w14:paraId="1AEAFBC1" w14:textId="129BCECD">
                          <w:pPr>
                            <w:pStyle w:val="Titl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r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5776A">
                                <w:rPr>
                                  <w:sz w:val="56"/>
                                </w:rPr>
                                <w:t>Recherche pr</w:t>
                              </w:r>
                              <w:r w:rsidR="0045776A">
                                <w:rPr>
                                  <w:sz w:val="56"/>
                                  <w:lang w:val="fr-CA"/>
                                </w:rPr>
                                <w:t>éliminaire de bâtiment types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656824" w:rsidR="0021448E">
            <w:rPr>
              <w:noProof/>
              <w:lang w:val="fr-CA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35E34024" wp14:editId="284EF5FB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id="Rectangle 9" style="position:absolute;margin-left:0;margin-top:0;width:10.1pt;height:222.3pt;z-index:251658244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44546a [3215]" stroked="f" w14:anchorId="3130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      <w10:wrap anchorx="margin" anchory="margin"/>
                  </v:rect>
                </w:pict>
              </mc:Fallback>
            </mc:AlternateContent>
          </w:r>
          <w:r w:rsidRPr="00656824" w:rsidR="0021448E">
            <w:rPr>
              <w:noProof/>
              <w:lang w:val="fr-CA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77DABB45" wp14:editId="6A90D2E3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id="Rectangle 8" style="position:absolute;margin-left:0;margin-top:0;width:10.1pt;height:495.9pt;z-index:251658243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0FEA4B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      <w10:wrap anchorx="margin" anchory="margin"/>
                  </v:rect>
                </w:pict>
              </mc:Fallback>
            </mc:AlternateContent>
          </w:r>
          <w:r w:rsidRPr="00656824" w:rsidR="0021448E">
            <w:rPr>
              <w:noProof/>
              <w:lang w:val="fr-CA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3B528EC" wp14:editId="028CB1E2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style="position:absolute;margin-left:0;margin-top:0;width:538.55pt;height:718.2pt;z-index:25165824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w14:anchorId="572B99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>
                    <w10:wrap anchorx="margin" anchory="margin"/>
                  </v:rect>
                </w:pict>
              </mc:Fallback>
            </mc:AlternateContent>
          </w:r>
        </w:p>
      </w:sdtContent>
    </w:sdt>
    <w:p w:rsidRPr="00656824" w:rsidR="008B2467" w:rsidRDefault="008B2467" w14:paraId="497F1607" w14:textId="7A81FAC9">
      <w:pPr>
        <w:rPr>
          <w:lang w:val="fr-CA"/>
        </w:rPr>
      </w:pPr>
    </w:p>
    <w:p w:rsidRPr="00656824" w:rsidR="008B2467" w:rsidRDefault="008B2467" w14:paraId="2B7CD540" w14:textId="724BC0D1">
      <w:pPr>
        <w:rPr>
          <w:lang w:val="fr-CA"/>
        </w:rPr>
      </w:pPr>
    </w:p>
    <w:p w:rsidRPr="00656824" w:rsidR="008B2467" w:rsidRDefault="008B2467" w14:paraId="6F0DAF65" w14:textId="2336B405">
      <w:pPr>
        <w:rPr>
          <w:lang w:val="fr-CA"/>
        </w:rPr>
      </w:pPr>
    </w:p>
    <w:p w:rsidRPr="00656824" w:rsidR="008B2467" w:rsidP="00B340A0" w:rsidRDefault="008B2467" w14:paraId="7B0EA9E7" w14:textId="0A27C235">
      <w:pPr>
        <w:jc w:val="center"/>
        <w:rPr>
          <w:lang w:val="fr-CA"/>
        </w:rPr>
      </w:pPr>
    </w:p>
    <w:p w:rsidRPr="00391B62" w:rsidR="00391B62" w:rsidP="00391B62" w:rsidRDefault="00391B62" w14:paraId="1D809EF8" w14:textId="1A2AAF03">
      <w:pPr>
        <w:rPr>
          <w:lang w:val="fr-CA"/>
        </w:rPr>
      </w:pPr>
    </w:p>
    <w:p w:rsidRPr="00656824" w:rsidR="008B2467" w:rsidRDefault="008B2467" w14:paraId="7C98F8A0" w14:textId="3B378833">
      <w:pPr>
        <w:rPr>
          <w:lang w:val="fr-CA"/>
        </w:rPr>
      </w:pPr>
    </w:p>
    <w:p w:rsidRPr="00656824" w:rsidR="008B2467" w:rsidRDefault="008B2467" w14:paraId="1387201E" w14:textId="77777777">
      <w:pPr>
        <w:rPr>
          <w:lang w:val="fr-CA"/>
        </w:rPr>
      </w:pPr>
    </w:p>
    <w:p w:rsidRPr="00656824" w:rsidR="008B2467" w:rsidRDefault="008B2467" w14:paraId="41E7DA77" w14:textId="77777777">
      <w:pPr>
        <w:rPr>
          <w:lang w:val="fr-CA"/>
        </w:rPr>
      </w:pPr>
    </w:p>
    <w:p w:rsidRPr="00656824" w:rsidR="00E9648B" w:rsidRDefault="00E9648B" w14:paraId="7C196ACB" w14:textId="6B7D47BE">
      <w:pPr>
        <w:spacing w:line="276" w:lineRule="auto"/>
        <w:rPr>
          <w:lang w:val="fr-CA"/>
        </w:rPr>
      </w:pPr>
      <w:r w:rsidRPr="00656824">
        <w:rPr>
          <w:lang w:val="fr-CA"/>
        </w:rPr>
        <w:br w:type="page"/>
      </w:r>
    </w:p>
    <w:p w:rsidRPr="00656824" w:rsidR="00EE4021" w:rsidP="00DC1773" w:rsidRDefault="00DC1773" w14:paraId="659A3DD2" w14:textId="747CC863">
      <w:pPr>
        <w:pStyle w:val="Heading1"/>
        <w:numPr>
          <w:ilvl w:val="0"/>
          <w:numId w:val="23"/>
        </w:numPr>
        <w:rPr>
          <w:lang w:val="fr-CA"/>
        </w:rPr>
      </w:pPr>
      <w:r w:rsidRPr="00656824">
        <w:rPr>
          <w:lang w:val="fr-CA"/>
        </w:rPr>
        <w:lastRenderedPageBreak/>
        <w:t>Data source</w:t>
      </w:r>
    </w:p>
    <w:p w:rsidRPr="00656824" w:rsidR="00C14381" w:rsidP="00C14381" w:rsidRDefault="00A141EF" w14:paraId="1DADD1F0" w14:textId="404920B4">
      <w:pPr>
        <w:jc w:val="both"/>
        <w:rPr>
          <w:u w:val="single"/>
          <w:lang w:val="fr-CA"/>
        </w:rPr>
      </w:pPr>
      <w:r w:rsidRPr="00656824">
        <w:rPr>
          <w:lang w:val="fr-CA"/>
        </w:rPr>
        <w:t xml:space="preserve">Les sources des données </w:t>
      </w:r>
      <w:r w:rsidRPr="00656824" w:rsidR="00656824">
        <w:rPr>
          <w:lang w:val="fr-CA"/>
        </w:rPr>
        <w:t>proviennent</w:t>
      </w:r>
      <w:r w:rsidRPr="00656824">
        <w:rPr>
          <w:lang w:val="fr-CA"/>
        </w:rPr>
        <w:t xml:space="preserve"> du </w:t>
      </w:r>
      <w:proofErr w:type="spellStart"/>
      <w:r w:rsidRPr="00656824">
        <w:rPr>
          <w:lang w:val="fr-CA"/>
        </w:rPr>
        <w:t>census</w:t>
      </w:r>
      <w:proofErr w:type="spellEnd"/>
      <w:r w:rsidRPr="00656824">
        <w:rPr>
          <w:lang w:val="fr-CA"/>
        </w:rPr>
        <w:t xml:space="preserve"> Canada (2021) qui se retrouve ici:</w:t>
      </w:r>
      <w:r w:rsidRPr="00656824" w:rsidR="00C14381">
        <w:rPr>
          <w:lang w:val="fr-CA"/>
        </w:rPr>
        <w:t xml:space="preserve"> </w:t>
      </w:r>
      <w:hyperlink w:history="1" r:id="rId14">
        <w:r w:rsidRPr="00656824" w:rsidR="00C14381">
          <w:rPr>
            <w:rStyle w:val="Hyperlink"/>
            <w:lang w:val="fr-CA"/>
          </w:rPr>
          <w:t>https://www150.statcan.gc.ca/t1/tbl1/fr/cv.action?pid=9810004101</w:t>
        </w:r>
      </w:hyperlink>
    </w:p>
    <w:p w:rsidRPr="00656824" w:rsidR="00656824" w:rsidP="00C14381" w:rsidRDefault="00656824" w14:paraId="349D59FB" w14:textId="23104D85">
      <w:pPr>
        <w:jc w:val="both"/>
        <w:rPr>
          <w:lang w:val="fr-CA"/>
        </w:rPr>
      </w:pPr>
      <w:r w:rsidRPr="00656824">
        <w:rPr>
          <w:lang w:val="fr-CA"/>
        </w:rPr>
        <w:t>Il est important de souligner que les données sont généralement très complétées et fiables (possibilité de vérification)</w:t>
      </w:r>
    </w:p>
    <w:p w:rsidRPr="00656824" w:rsidR="00055D6D" w:rsidP="00C14381" w:rsidRDefault="00055D6D" w14:paraId="3BE156A0" w14:textId="10536D5D">
      <w:pPr>
        <w:jc w:val="both"/>
        <w:rPr>
          <w:lang w:val="fr-CA"/>
        </w:rPr>
      </w:pPr>
      <w:r w:rsidRPr="00656824">
        <w:rPr>
          <w:lang w:val="fr-CA"/>
        </w:rPr>
        <w:t xml:space="preserve">L’explication des différents types de </w:t>
      </w:r>
      <w:r w:rsidRPr="00656824" w:rsidR="00656824">
        <w:rPr>
          <w:lang w:val="fr-CA"/>
        </w:rPr>
        <w:t>résidences</w:t>
      </w:r>
      <w:r w:rsidRPr="00656824">
        <w:rPr>
          <w:lang w:val="fr-CA"/>
        </w:rPr>
        <w:t xml:space="preserve"> considérés par le gouvernement du Canada peut être retrouvé ici:</w:t>
      </w:r>
      <w:r w:rsidRPr="00656824" w:rsidR="00656824">
        <w:rPr>
          <w:lang w:val="fr-CA"/>
        </w:rPr>
        <w:t xml:space="preserve"> </w:t>
      </w:r>
      <w:hyperlink w:history="1" r:id="rId15">
        <w:r w:rsidRPr="00656824" w:rsidR="00656824">
          <w:rPr>
            <w:rStyle w:val="Hyperlink"/>
            <w:lang w:val="fr-CA"/>
          </w:rPr>
          <w:t>Guide de référence sur le type de construction résidentielle et les logements collectifs, Recensement de la population, 2016 (statcan.gc.ca)</w:t>
        </w:r>
      </w:hyperlink>
    </w:p>
    <w:p w:rsidRPr="00656824" w:rsidR="00656824" w:rsidP="00656824" w:rsidRDefault="00656824" w14:paraId="6A6E84F2" w14:textId="7D19DC81">
      <w:pPr>
        <w:pStyle w:val="Heading1"/>
        <w:numPr>
          <w:ilvl w:val="0"/>
          <w:numId w:val="23"/>
        </w:numPr>
        <w:rPr>
          <w:lang w:val="fr-CA"/>
        </w:rPr>
      </w:pPr>
      <w:r w:rsidRPr="355B8B56" w:rsidR="00656824">
        <w:rPr>
          <w:lang w:val="fr-CA"/>
        </w:rPr>
        <w:t>Traitement dans P</w:t>
      </w:r>
      <w:r w:rsidRPr="355B8B56" w:rsidR="7189CA61">
        <w:rPr>
          <w:lang w:val="fr-CA"/>
        </w:rPr>
        <w:t>x</w:t>
      </w:r>
      <w:r w:rsidRPr="355B8B56" w:rsidR="00656824">
        <w:rPr>
          <w:lang w:val="fr-CA"/>
        </w:rPr>
        <w:t>YTHON: préparation pour le logiciel d’automatisation</w:t>
      </w:r>
    </w:p>
    <w:p w:rsidR="00656824" w:rsidP="003E00F4" w:rsidRDefault="00656824" w14:paraId="7915A7D4" w14:textId="3EC96D9D">
      <w:pPr>
        <w:jc w:val="both"/>
        <w:rPr>
          <w:lang w:val="fr-CA"/>
        </w:rPr>
      </w:pPr>
      <w:r w:rsidRPr="00656824">
        <w:rPr>
          <w:lang w:val="fr-CA"/>
        </w:rPr>
        <w:t xml:space="preserve">Une fois les données </w:t>
      </w:r>
      <w:r w:rsidRPr="00656824" w:rsidR="003E00F4">
        <w:rPr>
          <w:lang w:val="fr-CA"/>
        </w:rPr>
        <w:t>recueillent</w:t>
      </w:r>
      <w:r w:rsidRPr="00656824">
        <w:rPr>
          <w:lang w:val="fr-CA"/>
        </w:rPr>
        <w:t xml:space="preserve">, il est possible </w:t>
      </w:r>
      <w:r>
        <w:rPr>
          <w:lang w:val="fr-CA"/>
        </w:rPr>
        <w:t xml:space="preserve">de </w:t>
      </w:r>
      <w:r w:rsidR="003E00F4">
        <w:rPr>
          <w:lang w:val="fr-CA"/>
        </w:rPr>
        <w:t>les importer dans python à l’aide de PANDAS</w:t>
      </w:r>
      <w:r w:rsidR="00C63962">
        <w:rPr>
          <w:lang w:val="fr-CA"/>
        </w:rPr>
        <w:t xml:space="preserve"> (</w:t>
      </w:r>
      <w:r w:rsidRPr="00C63962" w:rsidR="00C63962">
        <w:rPr>
          <w:lang w:val="fr-CA"/>
        </w:rPr>
        <w:t>https://pandas.pydata.org/pandas-docs/stable/getting_started/install.html</w:t>
      </w:r>
      <w:r w:rsidR="00C63962">
        <w:rPr>
          <w:lang w:val="fr-CA"/>
        </w:rPr>
        <w:t>)</w:t>
      </w:r>
      <w:r w:rsidR="003E00F4">
        <w:rPr>
          <w:lang w:val="fr-CA"/>
        </w:rPr>
        <w:t xml:space="preserve">, qui est une librairie de base de données très puissante et couramment utilisé dans le domaine de l’intelligence artificielle. </w:t>
      </w:r>
      <w:r w:rsidR="00C63962">
        <w:rPr>
          <w:lang w:val="fr-CA"/>
        </w:rPr>
        <w:t>Il est ainsi possible de traiter, filtrer et grouper des données différentes :</w:t>
      </w:r>
    </w:p>
    <w:p w:rsidR="00B977B0" w:rsidP="00B977B0" w:rsidRDefault="00B977B0" w14:paraId="1CE8B47D" w14:textId="1DB3C4D3">
      <w:pPr>
        <w:jc w:val="center"/>
        <w:rPr>
          <w:lang w:val="fr-CA"/>
        </w:rPr>
      </w:pPr>
      <w:r w:rsidRPr="00B977B0">
        <w:rPr>
          <w:lang w:val="fr-CA"/>
        </w:rPr>
        <w:drawing>
          <wp:inline distT="0" distB="0" distL="0" distR="0" wp14:anchorId="4B8369F6" wp14:editId="1B0D6896">
            <wp:extent cx="5160247" cy="2761393"/>
            <wp:effectExtent l="0" t="0" r="2540" b="1270"/>
            <wp:docPr id="1182088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8888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083" cy="276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B0" w:rsidP="00B977B0" w:rsidRDefault="00B977B0" w14:paraId="545E6F97" w14:textId="5B0F3325">
      <w:pPr>
        <w:jc w:val="both"/>
        <w:rPr>
          <w:lang w:val="fr-CA"/>
        </w:rPr>
      </w:pPr>
      <w:r>
        <w:rPr>
          <w:lang w:val="fr-CA"/>
        </w:rPr>
        <w:t>Pour le logiciel d’automatisation, il faut utiliser des bases de données rigoureuses et interconnectées.</w:t>
      </w:r>
    </w:p>
    <w:p w:rsidR="00B977B0" w:rsidP="00B977B0" w:rsidRDefault="00B977B0" w14:paraId="739072D7" w14:textId="51C0B46A">
      <w:pPr>
        <w:pStyle w:val="Heading1"/>
        <w:numPr>
          <w:ilvl w:val="0"/>
          <w:numId w:val="23"/>
        </w:numPr>
        <w:rPr>
          <w:lang w:val="fr-CA"/>
        </w:rPr>
      </w:pPr>
      <w:r>
        <w:rPr>
          <w:lang w:val="fr-CA"/>
        </w:rPr>
        <w:t>Analyse préliminaire et globale des bâtiments résidentiel au Québec :</w:t>
      </w:r>
    </w:p>
    <w:p w:rsidRPr="008E3036" w:rsidR="008E3036" w:rsidP="008E3036" w:rsidRDefault="008E3036" w14:paraId="7EF596C6" w14:textId="3840A412">
      <w:pPr>
        <w:rPr>
          <w:lang w:val="fr-CA"/>
        </w:rPr>
      </w:pPr>
      <w:r>
        <w:rPr>
          <w:lang w:val="fr-CA"/>
        </w:rPr>
        <w:t xml:space="preserve">Il est possible de voir l’importance résidentiel de chaque </w:t>
      </w:r>
      <w:r w:rsidR="00937919">
        <w:rPr>
          <w:lang w:val="fr-CA"/>
        </w:rPr>
        <w:t>région définie</w:t>
      </w:r>
      <w:r>
        <w:rPr>
          <w:lang w:val="fr-CA"/>
        </w:rPr>
        <w:t xml:space="preserve"> par le recensement : </w:t>
      </w:r>
    </w:p>
    <w:p w:rsidR="008E3036" w:rsidP="008E3036" w:rsidRDefault="008E3036" w14:paraId="4A87A943" w14:textId="4B965E96">
      <w:pPr>
        <w:jc w:val="center"/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758EB6B9" wp14:editId="65FB8217">
            <wp:extent cx="4039299" cy="4168239"/>
            <wp:effectExtent l="0" t="0" r="0" b="3810"/>
            <wp:docPr id="616734641" name="Picture 20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34641" name="Picture 20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19" cy="418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919" w:rsidP="00937919" w:rsidRDefault="00937919" w14:paraId="286C60B8" w14:textId="3D268F49">
      <w:pPr>
        <w:rPr>
          <w:lang w:val="fr-CA"/>
        </w:rPr>
      </w:pPr>
      <w:r>
        <w:rPr>
          <w:lang w:val="fr-CA"/>
        </w:rPr>
        <w:t>Les bâtiment-types les plus importants :</w:t>
      </w:r>
    </w:p>
    <w:p w:rsidR="00937919" w:rsidP="00937919" w:rsidRDefault="00937919" w14:paraId="23C8844C" w14:textId="5559C689">
      <w:pPr>
        <w:jc w:val="center"/>
        <w:rPr>
          <w:lang w:val="fr-CA"/>
        </w:rPr>
      </w:pPr>
      <w:r>
        <w:rPr>
          <w:noProof/>
        </w:rPr>
        <w:drawing>
          <wp:inline distT="0" distB="0" distL="0" distR="0" wp14:anchorId="3CEA3611" wp14:editId="44FC5555">
            <wp:extent cx="2775097" cy="4229742"/>
            <wp:effectExtent l="0" t="0" r="6350" b="0"/>
            <wp:docPr id="1297211335" name="Picture 21" descr="A graph with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11335" name="Picture 21" descr="A graph with blue and whit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764" cy="423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1CD" w:rsidP="00C551CD" w:rsidRDefault="00C551CD" w14:paraId="7DFECC1A" w14:textId="2B8A7809">
      <w:pPr>
        <w:rPr>
          <w:lang w:val="fr-CA"/>
        </w:rPr>
      </w:pPr>
      <w:r>
        <w:rPr>
          <w:lang w:val="fr-CA"/>
        </w:rPr>
        <w:lastRenderedPageBreak/>
        <w:t>La distribution relative de chaque type de bâtiment dans leur région spécifique et le nombre total dans la région spécifique :</w:t>
      </w:r>
    </w:p>
    <w:p w:rsidR="00C551CD" w:rsidP="004E17D6" w:rsidRDefault="00F97779" w14:paraId="7C1ECE39" w14:textId="22EC2BA0">
      <w:pPr>
        <w:jc w:val="center"/>
        <w:rPr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8" behindDoc="0" locked="0" layoutInCell="1" allowOverlap="1" wp14:anchorId="64D4E25E" wp14:editId="29DFF3D3">
                <wp:simplePos x="0" y="0"/>
                <wp:positionH relativeFrom="column">
                  <wp:posOffset>2895628</wp:posOffset>
                </wp:positionH>
                <wp:positionV relativeFrom="paragraph">
                  <wp:posOffset>2535445</wp:posOffset>
                </wp:positionV>
                <wp:extent cx="874036" cy="384175"/>
                <wp:effectExtent l="38100" t="0" r="21590" b="92075"/>
                <wp:wrapNone/>
                <wp:docPr id="1347372879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036" cy="384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oned="t" filled="f" o:spt="38" path="m,c@0,0@1,5400@1,10800@1,16200@2,21600,21600,21600e" w14:anchorId="540461F4">
                <v:formulas>
                  <v:f eqn="mid #0 0"/>
                  <v:f eqn="val #0"/>
                  <v:f eqn="mid #0 2160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nector: Curved 25" style="position:absolute;margin-left:228pt;margin-top:199.65pt;width:68.8pt;height:30.25pt;flip:x;z-index:2516664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e92d1 [3044]" strokeweight="1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90" behindDoc="0" locked="0" layoutInCell="1" allowOverlap="1" wp14:anchorId="644B23EA" wp14:editId="541809B0">
                <wp:simplePos x="0" y="0"/>
                <wp:positionH relativeFrom="column">
                  <wp:posOffset>2112231</wp:posOffset>
                </wp:positionH>
                <wp:positionV relativeFrom="paragraph">
                  <wp:posOffset>2826578</wp:posOffset>
                </wp:positionV>
                <wp:extent cx="784746" cy="252294"/>
                <wp:effectExtent l="19050" t="19050" r="15875" b="14605"/>
                <wp:wrapNone/>
                <wp:docPr id="108859195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2522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style="position:absolute;margin-left:166.3pt;margin-top:222.55pt;width:61.8pt;height:19.85pt;z-index:251664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91723 [484]" strokeweight="2.25pt" w14:anchorId="231A9D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"/>
            </w:pict>
          </mc:Fallback>
        </mc:AlternateContent>
      </w:r>
      <w:r w:rsidRPr="006C02B2" w:rsidR="0097537B">
        <w:rPr>
          <w:noProof/>
          <w:lang w:val="fr-CA"/>
        </w:rPr>
        <mc:AlternateContent>
          <mc:Choice Requires="wps">
            <w:drawing>
              <wp:anchor distT="91440" distB="91440" distL="114300" distR="114300" simplePos="0" relativeHeight="251668486" behindDoc="0" locked="0" layoutInCell="1" allowOverlap="1" wp14:anchorId="12B36715" wp14:editId="1072194B">
                <wp:simplePos x="0" y="0"/>
                <wp:positionH relativeFrom="margin">
                  <wp:posOffset>3795916</wp:posOffset>
                </wp:positionH>
                <wp:positionV relativeFrom="margin">
                  <wp:posOffset>2846383</wp:posOffset>
                </wp:positionV>
                <wp:extent cx="2149522" cy="320722"/>
                <wp:effectExtent l="0" t="0" r="3175" b="3175"/>
                <wp:wrapNone/>
                <wp:docPr id="869198592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522" cy="3207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6C02B2" w:rsidR="0097537B" w:rsidP="0097537B" w:rsidRDefault="0097537B" w14:paraId="185B6BCF" w14:textId="3F4040FB">
                            <w:pPr>
                              <w:pStyle w:val="Quote"/>
                              <w:spacing w:after="0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CA"/>
                              </w:rPr>
                              <w:t>Diminuer la résolution 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style="position:absolute;left:0;text-align:left;margin-left:298.9pt;margin-top:224.1pt;width:169.25pt;height:25.25pt;z-index:25166848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spid="_x0000_s1031" stroked="f" strokeweight="2.25pt" w14:anchorId="12B3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">
                <v:fill type="tile" o:title="" recolor="t" rotate="t" r:id="rId19"/>
                <v:imagedata recolortarget="#e8e7e7 [3091]"/>
                <v:textbox>
                  <w:txbxContent>
                    <w:p w:rsidRPr="006C02B2" w:rsidR="0097537B" w:rsidP="0097537B" w:rsidRDefault="0097537B" w14:paraId="185B6BCF" w14:textId="3F4040FB">
                      <w:pPr>
                        <w:pStyle w:val="Quote"/>
                        <w:spacing w:after="0"/>
                        <w:rPr>
                          <w:lang w:val="fr-CA"/>
                        </w:rPr>
                      </w:pPr>
                      <w:r>
                        <w:rPr>
                          <w:color w:val="000000" w:themeColor="text1"/>
                          <w:lang w:val="fr-CA"/>
                        </w:rPr>
                        <w:t>Diminuer la résolution ici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4E17D6">
        <w:rPr>
          <w:noProof/>
        </w:rPr>
        <w:drawing>
          <wp:inline distT="0" distB="0" distL="0" distR="0" wp14:anchorId="32DA7040" wp14:editId="093A23F1">
            <wp:extent cx="4883463" cy="3562597"/>
            <wp:effectExtent l="0" t="0" r="0" b="0"/>
            <wp:docPr id="1331334632" name="Picture 22" descr="A graph with colored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34632" name="Picture 22" descr="A graph with colored dots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18" cy="356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7D6" w:rsidP="004E17D6" w:rsidRDefault="004E17D6" w14:paraId="260CB22E" w14:textId="7551077F">
      <w:pPr>
        <w:rPr>
          <w:lang w:val="fr-CA"/>
        </w:rPr>
      </w:pPr>
      <w:r>
        <w:rPr>
          <w:lang w:val="fr-CA"/>
        </w:rPr>
        <w:t>On peut noter la grande différence de distribution entre les villes et les autres régions :</w:t>
      </w:r>
    </w:p>
    <w:p w:rsidR="004E17D6" w:rsidP="00B61B37" w:rsidRDefault="006C02B2" w14:paraId="3207A572" w14:textId="13BEE3A5">
      <w:pPr>
        <w:jc w:val="center"/>
        <w:rPr>
          <w:lang w:val="fr-CA"/>
        </w:rPr>
      </w:pPr>
      <w:r w:rsidRPr="006C02B2">
        <w:rPr>
          <w:noProof/>
          <w:lang w:val="fr-CA"/>
        </w:rPr>
        <mc:AlternateContent>
          <mc:Choice Requires="wps">
            <w:drawing>
              <wp:anchor distT="91440" distB="91440" distL="114300" distR="114300" simplePos="0" relativeHeight="251662342" behindDoc="0" locked="0" layoutInCell="1" allowOverlap="1" wp14:anchorId="15ACB9B0" wp14:editId="32122894">
                <wp:simplePos x="0" y="0"/>
                <wp:positionH relativeFrom="margin">
                  <wp:posOffset>2894965</wp:posOffset>
                </wp:positionH>
                <wp:positionV relativeFrom="margin">
                  <wp:posOffset>5152400</wp:posOffset>
                </wp:positionV>
                <wp:extent cx="2429301" cy="675564"/>
                <wp:effectExtent l="0" t="0" r="9525" b="0"/>
                <wp:wrapNone/>
                <wp:docPr id="118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6755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6C02B2" w:rsidR="006C02B2" w:rsidRDefault="006C02B2" w14:paraId="7057283B" w14:textId="725F018C">
                            <w:pPr>
                              <w:pStyle w:val="Quote"/>
                              <w:spacing w:after="0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CA"/>
                              </w:rPr>
                              <w:t>Il pourrait être intéressant d’augmenter la résolution 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227.95pt;margin-top:405.7pt;width:191.3pt;height:53.2pt;z-index:25166234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stroked="f" strokeweight="2.25pt" w14:anchorId="15ACB9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">
                <v:fill type="tile" o:title="" recolor="t" rotate="t" r:id="rId19"/>
                <v:imagedata recolortarget="#e8e7e7 [3091]"/>
                <v:textbox>
                  <w:txbxContent>
                    <w:p w:rsidRPr="006C02B2" w:rsidR="006C02B2" w:rsidRDefault="006C02B2" w14:paraId="7057283B" w14:textId="725F018C">
                      <w:pPr>
                        <w:pStyle w:val="Quote"/>
                        <w:spacing w:after="0"/>
                        <w:rPr>
                          <w:lang w:val="fr-CA"/>
                        </w:rPr>
                      </w:pPr>
                      <w:r>
                        <w:rPr>
                          <w:color w:val="000000" w:themeColor="text1"/>
                          <w:lang w:val="fr-CA"/>
                        </w:rPr>
                        <w:t>Il pourrait être intéressant d’augmenter la résolution ici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94" behindDoc="0" locked="0" layoutInCell="1" allowOverlap="1" wp14:anchorId="0ABF5B97" wp14:editId="6E2549B7">
                <wp:simplePos x="0" y="0"/>
                <wp:positionH relativeFrom="column">
                  <wp:posOffset>3679872</wp:posOffset>
                </wp:positionH>
                <wp:positionV relativeFrom="paragraph">
                  <wp:posOffset>326665</wp:posOffset>
                </wp:positionV>
                <wp:extent cx="477862" cy="259307"/>
                <wp:effectExtent l="0" t="57150" r="17780" b="26670"/>
                <wp:wrapNone/>
                <wp:docPr id="1916585824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862" cy="25930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Curved 25" style="position:absolute;margin-left:289.75pt;margin-top:25.7pt;width:37.65pt;height:20.4pt;flip:x y;z-index:251660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e92d1 [3044]" strokeweight="1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" w14:anchorId="331FD395">
                <v:stroke endarrow="block"/>
              </v:shape>
            </w:pict>
          </mc:Fallback>
        </mc:AlternateContent>
      </w:r>
      <w:r w:rsidR="00CC3BA9">
        <w:rPr>
          <w:noProof/>
        </w:rPr>
        <mc:AlternateContent>
          <mc:Choice Requires="wps">
            <w:drawing>
              <wp:anchor distT="0" distB="0" distL="114300" distR="114300" simplePos="0" relativeHeight="251659270" behindDoc="0" locked="0" layoutInCell="1" allowOverlap="1" wp14:anchorId="453403D4" wp14:editId="21B64584">
                <wp:simplePos x="0" y="0"/>
                <wp:positionH relativeFrom="column">
                  <wp:posOffset>3330234</wp:posOffset>
                </wp:positionH>
                <wp:positionV relativeFrom="paragraph">
                  <wp:posOffset>86360</wp:posOffset>
                </wp:positionV>
                <wp:extent cx="349439" cy="349440"/>
                <wp:effectExtent l="19050" t="19050" r="12700" b="12700"/>
                <wp:wrapNone/>
                <wp:docPr id="661389898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39" cy="3494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style="position:absolute;margin-left:262.2pt;margin-top:6.8pt;width:27.5pt;height:27.5pt;z-index:251659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91723 [484]" strokeweight="2.25pt" w14:anchorId="5AC1BE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"/>
            </w:pict>
          </mc:Fallback>
        </mc:AlternateContent>
      </w:r>
      <w:r w:rsidR="00B61B37">
        <w:rPr>
          <w:noProof/>
        </w:rPr>
        <w:drawing>
          <wp:inline distT="0" distB="0" distL="0" distR="0" wp14:anchorId="4BF7BEB3" wp14:editId="6E3A8BBE">
            <wp:extent cx="4916384" cy="3586612"/>
            <wp:effectExtent l="0" t="0" r="0" b="0"/>
            <wp:docPr id="1164107331" name="Picture 23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07331" name="Picture 23" descr="A graph with red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761" cy="359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E3036" w:rsidR="00B61B37" w:rsidP="00B61B37" w:rsidRDefault="00B61B37" w14:paraId="702C5060" w14:textId="00D6BDD9">
      <w:pPr>
        <w:rPr>
          <w:lang w:val="fr-CA"/>
        </w:rPr>
      </w:pPr>
      <w:r>
        <w:rPr>
          <w:lang w:val="fr-CA"/>
        </w:rPr>
        <w:t xml:space="preserve">SVP, veuillez ajouter à l’analyse pour permettre des modélisations justifiées. </w:t>
      </w:r>
    </w:p>
    <w:p w:rsidRPr="00656824" w:rsidR="00656824" w:rsidP="00C14381" w:rsidRDefault="00656824" w14:paraId="7227582C" w14:textId="77777777">
      <w:pPr>
        <w:jc w:val="both"/>
        <w:rPr>
          <w:lang w:val="fr-CA"/>
        </w:rPr>
      </w:pPr>
    </w:p>
    <w:sectPr w:rsidRPr="00656824" w:rsidR="00656824">
      <w:footerReference w:type="default" r:id="rId22"/>
      <w:pgSz w:w="11907" w:h="16839" w:orient="portrait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9539DD" w:rsidR="00FD4C3F" w:rsidRDefault="00FD4C3F" w14:paraId="4250A320" w14:textId="77777777">
      <w:pPr>
        <w:spacing w:after="0" w:line="240" w:lineRule="auto"/>
      </w:pPr>
      <w:r w:rsidRPr="009539DD">
        <w:separator/>
      </w:r>
    </w:p>
  </w:endnote>
  <w:endnote w:type="continuationSeparator" w:id="0">
    <w:p w:rsidRPr="009539DD" w:rsidR="00FD4C3F" w:rsidRDefault="00FD4C3F" w14:paraId="4547F76E" w14:textId="77777777">
      <w:pPr>
        <w:spacing w:after="0" w:line="240" w:lineRule="auto"/>
      </w:pPr>
      <w:r w:rsidRPr="009539DD">
        <w:continuationSeparator/>
      </w:r>
    </w:p>
  </w:endnote>
  <w:endnote w:type="continuationNotice" w:id="1">
    <w:p w:rsidRPr="009539DD" w:rsidR="00FD4C3F" w:rsidRDefault="00FD4C3F" w14:paraId="1DDA8AD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Pr="009539DD" w:rsidR="000665E0" w:rsidRDefault="0021448E" w14:paraId="6F066530" w14:textId="77777777">
    <w:pPr>
      <w:pStyle w:val="Footer"/>
    </w:pPr>
    <w:r w:rsidRPr="009539DD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9950244" wp14:editId="4484D4E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9539DD" w:rsidR="000665E0" w:rsidRDefault="000665E0" w14:paraId="0B797169" w14:textId="77777777">
                          <w:pPr>
                            <w:pStyle w:val="NoSpacing"/>
                            <w:rPr>
                              <w:lang w:val="en-CA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9950244">
              <v:stroke joinstyle="miter"/>
              <v:path gradientshapeok="t" o:connecttype="rect"/>
            </v:shapetype>
            <v:shape id="Zone de texte 5" style="position:absolute;margin-left:0;margin-top:0;width:7in;height:12.65pt;z-index:251658243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>
              <v:textbox style="mso-fit-shape-to-text:t" inset=",0,,0">
                <w:txbxContent>
                  <w:p w:rsidRPr="009539DD" w:rsidR="000665E0" w:rsidRDefault="000665E0" w14:paraId="0B797169" w14:textId="77777777">
                    <w:pPr>
                      <w:pStyle w:val="NoSpacing"/>
                      <w:rPr>
                        <w:lang w:val="en-CA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9539DD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6E77DFA" wp14:editId="69D8A92C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9539DD" w:rsidR="000665E0" w:rsidRDefault="00BD0DBA" w14:paraId="28F8AE90" w14:textId="000208A4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 w:rsidRPr="009539DD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 w:rsidRPr="009539DD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 w:rsidRPr="009539DD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Pr="009539DD" w:rsidR="009B356F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t>2</w:t>
                          </w:r>
                          <w:r w:rsidRPr="009539DD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6" style="position:absolute;margin-left:0;margin-top:0;width:36pt;height:54pt;z-index:251658244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w14:anchorId="36E77DFA">
              <v:textbox style="layout-flow:vertical">
                <w:txbxContent>
                  <w:p w:rsidRPr="009539DD" w:rsidR="000665E0" w:rsidRDefault="00BD0DBA" w14:paraId="28F8AE90" w14:textId="000208A4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 w:rsidRPr="009539DD"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 w:rsidRPr="009539DD"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 w:rsidRPr="009539DD"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Pr="009539DD" w:rsidR="009B356F">
                      <w:rPr>
                        <w:b/>
                        <w:bCs/>
                        <w:color w:val="000000" w:themeColor="text1"/>
                        <w:sz w:val="44"/>
                      </w:rPr>
                      <w:t>2</w:t>
                    </w:r>
                    <w:r w:rsidRPr="009539DD"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9539D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DEF685" wp14:editId="7FA4179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style="position:absolute;margin-left:0;margin-top:0;width:539.25pt;height:717.7pt;z-index:251658240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w14:anchorId="039828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>
              <w10:wrap anchorx="margin" anchory="margin"/>
            </v:rect>
          </w:pict>
        </mc:Fallback>
      </mc:AlternateContent>
    </w:r>
    <w:r w:rsidRPr="009539DD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52AF74B" wp14:editId="6C5DCB7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8" style="position:absolute;margin-left:0;margin-top:0;width:10.1pt;height:495.9pt;z-index:251658241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6351A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<w10:wrap anchorx="margin" anchory="margin"/>
            </v:rect>
          </w:pict>
        </mc:Fallback>
      </mc:AlternateContent>
    </w:r>
    <w:r w:rsidRPr="009539DD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554730B" wp14:editId="73CE57EA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9" style="position:absolute;margin-left:0;margin-top:0;width:10.1pt;height:222.3pt;z-index:25165824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44546a [3215]" stroked="f" w14:anchorId="2831F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9539DD" w:rsidR="00FD4C3F" w:rsidRDefault="00FD4C3F" w14:paraId="4F69EBE4" w14:textId="77777777">
      <w:pPr>
        <w:spacing w:after="0" w:line="240" w:lineRule="auto"/>
      </w:pPr>
      <w:r w:rsidRPr="009539DD">
        <w:separator/>
      </w:r>
    </w:p>
  </w:footnote>
  <w:footnote w:type="continuationSeparator" w:id="0">
    <w:p w:rsidRPr="009539DD" w:rsidR="00FD4C3F" w:rsidRDefault="00FD4C3F" w14:paraId="55959EA6" w14:textId="77777777">
      <w:pPr>
        <w:spacing w:after="0" w:line="240" w:lineRule="auto"/>
      </w:pPr>
      <w:r w:rsidRPr="009539DD">
        <w:continuationSeparator/>
      </w:r>
    </w:p>
  </w:footnote>
  <w:footnote w:type="continuationNotice" w:id="1">
    <w:p w:rsidRPr="009539DD" w:rsidR="00FD4C3F" w:rsidRDefault="00FD4C3F" w14:paraId="1C53D3A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C774E"/>
    <w:multiLevelType w:val="hybridMultilevel"/>
    <w:tmpl w:val="44B8B8B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5E0"/>
    <w:multiLevelType w:val="hybridMultilevel"/>
    <w:tmpl w:val="06F433FE"/>
    <w:lvl w:ilvl="0" w:tplc="2EDE706A">
      <w:numFmt w:val="bullet"/>
      <w:lvlText w:val="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7E7B77"/>
    <w:multiLevelType w:val="hybridMultilevel"/>
    <w:tmpl w:val="38404E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24555"/>
    <w:multiLevelType w:val="hybridMultilevel"/>
    <w:tmpl w:val="B2722D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A54C1"/>
    <w:multiLevelType w:val="hybridMultilevel"/>
    <w:tmpl w:val="88BAEE48"/>
    <w:lvl w:ilvl="0" w:tplc="BF885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088E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DB0F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A325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DFEB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20A1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D8E7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842F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8082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2ABA588A"/>
    <w:multiLevelType w:val="hybridMultilevel"/>
    <w:tmpl w:val="F9C815E8"/>
    <w:lvl w:ilvl="0" w:tplc="EE5A8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3C82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67E0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8E69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5C0D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AC4B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9D22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048A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B18E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2D776EDC"/>
    <w:multiLevelType w:val="hybridMultilevel"/>
    <w:tmpl w:val="B2722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031CC"/>
    <w:multiLevelType w:val="hybridMultilevel"/>
    <w:tmpl w:val="9A5C42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26369"/>
    <w:multiLevelType w:val="hybridMultilevel"/>
    <w:tmpl w:val="EEA2741E"/>
    <w:lvl w:ilvl="0" w:tplc="01A0A5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1A63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3401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B607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8E46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F84B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12C9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33E4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06EB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 w15:restartNumberingAfterBreak="0">
    <w:nsid w:val="368B43B1"/>
    <w:multiLevelType w:val="hybridMultilevel"/>
    <w:tmpl w:val="A54CDD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7290B"/>
    <w:multiLevelType w:val="hybridMultilevel"/>
    <w:tmpl w:val="38404E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F6739"/>
    <w:multiLevelType w:val="hybridMultilevel"/>
    <w:tmpl w:val="B2722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D0375"/>
    <w:multiLevelType w:val="hybridMultilevel"/>
    <w:tmpl w:val="3D8A481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F2406"/>
    <w:multiLevelType w:val="hybridMultilevel"/>
    <w:tmpl w:val="679E8680"/>
    <w:lvl w:ilvl="0" w:tplc="7CFC2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6D68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6A4A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820F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6188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6221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F704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2D6E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B785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4" w15:restartNumberingAfterBreak="0">
    <w:nsid w:val="4E68420E"/>
    <w:multiLevelType w:val="hybridMultilevel"/>
    <w:tmpl w:val="9CD8A156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1131B"/>
    <w:multiLevelType w:val="hybridMultilevel"/>
    <w:tmpl w:val="38404E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1493D"/>
    <w:multiLevelType w:val="hybridMultilevel"/>
    <w:tmpl w:val="B850703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92461"/>
    <w:multiLevelType w:val="hybridMultilevel"/>
    <w:tmpl w:val="C79088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62504"/>
    <w:multiLevelType w:val="hybridMultilevel"/>
    <w:tmpl w:val="37FE8D8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878E6"/>
    <w:multiLevelType w:val="hybridMultilevel"/>
    <w:tmpl w:val="F0C2D40C"/>
    <w:lvl w:ilvl="0" w:tplc="27508E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D37F9A"/>
    <w:multiLevelType w:val="hybridMultilevel"/>
    <w:tmpl w:val="BC4E87E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A3A1440"/>
    <w:multiLevelType w:val="hybridMultilevel"/>
    <w:tmpl w:val="BB74CC7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0021FD"/>
    <w:multiLevelType w:val="hybridMultilevel"/>
    <w:tmpl w:val="969A14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C05A7"/>
    <w:multiLevelType w:val="hybridMultilevel"/>
    <w:tmpl w:val="F8789B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C4FF2"/>
    <w:multiLevelType w:val="hybridMultilevel"/>
    <w:tmpl w:val="E21ABCE0"/>
    <w:lvl w:ilvl="0" w:tplc="DB66501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230000">
    <w:abstractNumId w:val="7"/>
  </w:num>
  <w:num w:numId="2" w16cid:durableId="1397046263">
    <w:abstractNumId w:val="4"/>
  </w:num>
  <w:num w:numId="3" w16cid:durableId="2061321069">
    <w:abstractNumId w:val="13"/>
  </w:num>
  <w:num w:numId="4" w16cid:durableId="837696370">
    <w:abstractNumId w:val="5"/>
  </w:num>
  <w:num w:numId="5" w16cid:durableId="1463959098">
    <w:abstractNumId w:val="8"/>
  </w:num>
  <w:num w:numId="6" w16cid:durableId="1599024433">
    <w:abstractNumId w:val="21"/>
  </w:num>
  <w:num w:numId="7" w16cid:durableId="1314406436">
    <w:abstractNumId w:val="17"/>
  </w:num>
  <w:num w:numId="8" w16cid:durableId="1708407742">
    <w:abstractNumId w:val="18"/>
  </w:num>
  <w:num w:numId="9" w16cid:durableId="1315143465">
    <w:abstractNumId w:val="0"/>
  </w:num>
  <w:num w:numId="10" w16cid:durableId="414207011">
    <w:abstractNumId w:val="16"/>
  </w:num>
  <w:num w:numId="11" w16cid:durableId="1045177969">
    <w:abstractNumId w:val="1"/>
  </w:num>
  <w:num w:numId="12" w16cid:durableId="679426645">
    <w:abstractNumId w:val="14"/>
  </w:num>
  <w:num w:numId="13" w16cid:durableId="767695055">
    <w:abstractNumId w:val="24"/>
  </w:num>
  <w:num w:numId="14" w16cid:durableId="526140906">
    <w:abstractNumId w:val="9"/>
  </w:num>
  <w:num w:numId="15" w16cid:durableId="1571623738">
    <w:abstractNumId w:val="22"/>
  </w:num>
  <w:num w:numId="16" w16cid:durableId="2087221903">
    <w:abstractNumId w:val="19"/>
  </w:num>
  <w:num w:numId="17" w16cid:durableId="496656978">
    <w:abstractNumId w:val="12"/>
  </w:num>
  <w:num w:numId="18" w16cid:durableId="1081101954">
    <w:abstractNumId w:val="10"/>
  </w:num>
  <w:num w:numId="19" w16cid:durableId="362025887">
    <w:abstractNumId w:val="15"/>
  </w:num>
  <w:num w:numId="20" w16cid:durableId="1863782436">
    <w:abstractNumId w:val="20"/>
  </w:num>
  <w:num w:numId="21" w16cid:durableId="1291284982">
    <w:abstractNumId w:val="2"/>
  </w:num>
  <w:num w:numId="22" w16cid:durableId="974406723">
    <w:abstractNumId w:val="23"/>
  </w:num>
  <w:num w:numId="23" w16cid:durableId="416899367">
    <w:abstractNumId w:val="3"/>
  </w:num>
  <w:num w:numId="24" w16cid:durableId="1373848120">
    <w:abstractNumId w:val="11"/>
  </w:num>
  <w:num w:numId="25" w16cid:durableId="11369468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DateAndTime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467"/>
    <w:rsid w:val="00007823"/>
    <w:rsid w:val="0001692D"/>
    <w:rsid w:val="0002008D"/>
    <w:rsid w:val="00030771"/>
    <w:rsid w:val="00034459"/>
    <w:rsid w:val="00037B58"/>
    <w:rsid w:val="00042F18"/>
    <w:rsid w:val="000445B2"/>
    <w:rsid w:val="00053BFB"/>
    <w:rsid w:val="00055D6D"/>
    <w:rsid w:val="0006407E"/>
    <w:rsid w:val="000665E0"/>
    <w:rsid w:val="0007292F"/>
    <w:rsid w:val="00094ECA"/>
    <w:rsid w:val="000A0602"/>
    <w:rsid w:val="000B572E"/>
    <w:rsid w:val="000C41AC"/>
    <w:rsid w:val="000E30E7"/>
    <w:rsid w:val="000F4826"/>
    <w:rsid w:val="00100ADE"/>
    <w:rsid w:val="00107D1E"/>
    <w:rsid w:val="00131794"/>
    <w:rsid w:val="00141337"/>
    <w:rsid w:val="001454DD"/>
    <w:rsid w:val="00145D83"/>
    <w:rsid w:val="001623D6"/>
    <w:rsid w:val="00162BA6"/>
    <w:rsid w:val="00163992"/>
    <w:rsid w:val="001761B4"/>
    <w:rsid w:val="00193E12"/>
    <w:rsid w:val="00196155"/>
    <w:rsid w:val="001A1668"/>
    <w:rsid w:val="001A572A"/>
    <w:rsid w:val="001B5AA2"/>
    <w:rsid w:val="001B7331"/>
    <w:rsid w:val="001C796F"/>
    <w:rsid w:val="001D6A81"/>
    <w:rsid w:val="001E592E"/>
    <w:rsid w:val="001F1923"/>
    <w:rsid w:val="001F2497"/>
    <w:rsid w:val="002110FC"/>
    <w:rsid w:val="0021448E"/>
    <w:rsid w:val="00215E4F"/>
    <w:rsid w:val="00224105"/>
    <w:rsid w:val="00244A5F"/>
    <w:rsid w:val="00244D32"/>
    <w:rsid w:val="0024768A"/>
    <w:rsid w:val="00271CB3"/>
    <w:rsid w:val="002814B6"/>
    <w:rsid w:val="00283945"/>
    <w:rsid w:val="00292DBF"/>
    <w:rsid w:val="00296504"/>
    <w:rsid w:val="00296C82"/>
    <w:rsid w:val="002C1F30"/>
    <w:rsid w:val="002D5F67"/>
    <w:rsid w:val="002E0DD0"/>
    <w:rsid w:val="002E2129"/>
    <w:rsid w:val="00316C59"/>
    <w:rsid w:val="00325664"/>
    <w:rsid w:val="00340F07"/>
    <w:rsid w:val="00351D32"/>
    <w:rsid w:val="00351ECF"/>
    <w:rsid w:val="00355B1C"/>
    <w:rsid w:val="00361806"/>
    <w:rsid w:val="003641F5"/>
    <w:rsid w:val="003645A9"/>
    <w:rsid w:val="0037473B"/>
    <w:rsid w:val="0038215E"/>
    <w:rsid w:val="00391B62"/>
    <w:rsid w:val="00391E37"/>
    <w:rsid w:val="0039498C"/>
    <w:rsid w:val="003B78D8"/>
    <w:rsid w:val="003C61A2"/>
    <w:rsid w:val="003E00F4"/>
    <w:rsid w:val="00406DF3"/>
    <w:rsid w:val="00436828"/>
    <w:rsid w:val="00440961"/>
    <w:rsid w:val="0045776A"/>
    <w:rsid w:val="004639F5"/>
    <w:rsid w:val="00471191"/>
    <w:rsid w:val="00476EA7"/>
    <w:rsid w:val="00495C02"/>
    <w:rsid w:val="00496955"/>
    <w:rsid w:val="004B0D75"/>
    <w:rsid w:val="004E17D6"/>
    <w:rsid w:val="004E5A6B"/>
    <w:rsid w:val="00501CE3"/>
    <w:rsid w:val="00505D58"/>
    <w:rsid w:val="005117C0"/>
    <w:rsid w:val="00530CFC"/>
    <w:rsid w:val="0053186A"/>
    <w:rsid w:val="00545291"/>
    <w:rsid w:val="005536B4"/>
    <w:rsid w:val="0056479E"/>
    <w:rsid w:val="00564BB5"/>
    <w:rsid w:val="005739EE"/>
    <w:rsid w:val="005904D3"/>
    <w:rsid w:val="005913BA"/>
    <w:rsid w:val="00592631"/>
    <w:rsid w:val="005B62F4"/>
    <w:rsid w:val="005C2F13"/>
    <w:rsid w:val="005C38EA"/>
    <w:rsid w:val="005D52C1"/>
    <w:rsid w:val="005E319C"/>
    <w:rsid w:val="005F1AFD"/>
    <w:rsid w:val="005F3348"/>
    <w:rsid w:val="005F58C0"/>
    <w:rsid w:val="005F7554"/>
    <w:rsid w:val="00601500"/>
    <w:rsid w:val="00601710"/>
    <w:rsid w:val="00607F30"/>
    <w:rsid w:val="00622367"/>
    <w:rsid w:val="00635FA6"/>
    <w:rsid w:val="0063616B"/>
    <w:rsid w:val="0064784F"/>
    <w:rsid w:val="006550FB"/>
    <w:rsid w:val="00656824"/>
    <w:rsid w:val="006702FE"/>
    <w:rsid w:val="0067544A"/>
    <w:rsid w:val="006C02B2"/>
    <w:rsid w:val="006C1E64"/>
    <w:rsid w:val="006C2BBC"/>
    <w:rsid w:val="006D14B7"/>
    <w:rsid w:val="006D5889"/>
    <w:rsid w:val="00707417"/>
    <w:rsid w:val="00710570"/>
    <w:rsid w:val="00711B7B"/>
    <w:rsid w:val="007155F5"/>
    <w:rsid w:val="0072006B"/>
    <w:rsid w:val="0074211C"/>
    <w:rsid w:val="00742A24"/>
    <w:rsid w:val="00743A52"/>
    <w:rsid w:val="00756766"/>
    <w:rsid w:val="00762D57"/>
    <w:rsid w:val="00775B10"/>
    <w:rsid w:val="007834FA"/>
    <w:rsid w:val="00783862"/>
    <w:rsid w:val="007C2FF9"/>
    <w:rsid w:val="007C76D5"/>
    <w:rsid w:val="007E5241"/>
    <w:rsid w:val="007F6392"/>
    <w:rsid w:val="00806AC2"/>
    <w:rsid w:val="00814952"/>
    <w:rsid w:val="008213AB"/>
    <w:rsid w:val="00826FB8"/>
    <w:rsid w:val="0083397F"/>
    <w:rsid w:val="008405F0"/>
    <w:rsid w:val="00842F65"/>
    <w:rsid w:val="0085208C"/>
    <w:rsid w:val="008608EF"/>
    <w:rsid w:val="00870BC7"/>
    <w:rsid w:val="0087115E"/>
    <w:rsid w:val="00874BAF"/>
    <w:rsid w:val="0088179C"/>
    <w:rsid w:val="00886A6B"/>
    <w:rsid w:val="008B2467"/>
    <w:rsid w:val="008B7666"/>
    <w:rsid w:val="008C245E"/>
    <w:rsid w:val="008C51F4"/>
    <w:rsid w:val="008C58DD"/>
    <w:rsid w:val="008D44E9"/>
    <w:rsid w:val="008D6217"/>
    <w:rsid w:val="008D7358"/>
    <w:rsid w:val="008E3036"/>
    <w:rsid w:val="008E57F3"/>
    <w:rsid w:val="008E5FB5"/>
    <w:rsid w:val="008E708C"/>
    <w:rsid w:val="008F756F"/>
    <w:rsid w:val="0090043F"/>
    <w:rsid w:val="00904299"/>
    <w:rsid w:val="00930C36"/>
    <w:rsid w:val="0093442B"/>
    <w:rsid w:val="009358A4"/>
    <w:rsid w:val="00937919"/>
    <w:rsid w:val="009454F8"/>
    <w:rsid w:val="009539DD"/>
    <w:rsid w:val="00954CB8"/>
    <w:rsid w:val="00954F07"/>
    <w:rsid w:val="00957571"/>
    <w:rsid w:val="00962363"/>
    <w:rsid w:val="0096360A"/>
    <w:rsid w:val="0096657A"/>
    <w:rsid w:val="0097537B"/>
    <w:rsid w:val="00982624"/>
    <w:rsid w:val="009833A9"/>
    <w:rsid w:val="009865CB"/>
    <w:rsid w:val="00990B6D"/>
    <w:rsid w:val="009A5C0E"/>
    <w:rsid w:val="009A6484"/>
    <w:rsid w:val="009B2699"/>
    <w:rsid w:val="009B356F"/>
    <w:rsid w:val="009D1DA6"/>
    <w:rsid w:val="009D751D"/>
    <w:rsid w:val="009E15C8"/>
    <w:rsid w:val="009E181A"/>
    <w:rsid w:val="00A0285D"/>
    <w:rsid w:val="00A11493"/>
    <w:rsid w:val="00A124A8"/>
    <w:rsid w:val="00A141EF"/>
    <w:rsid w:val="00A4384F"/>
    <w:rsid w:val="00A532A4"/>
    <w:rsid w:val="00A87D87"/>
    <w:rsid w:val="00AC553F"/>
    <w:rsid w:val="00AD1D42"/>
    <w:rsid w:val="00AD3539"/>
    <w:rsid w:val="00AE5B99"/>
    <w:rsid w:val="00AF7B25"/>
    <w:rsid w:val="00B10AC9"/>
    <w:rsid w:val="00B16BC6"/>
    <w:rsid w:val="00B17102"/>
    <w:rsid w:val="00B340A0"/>
    <w:rsid w:val="00B3620B"/>
    <w:rsid w:val="00B51574"/>
    <w:rsid w:val="00B5276F"/>
    <w:rsid w:val="00B61B37"/>
    <w:rsid w:val="00B74FF4"/>
    <w:rsid w:val="00B768D5"/>
    <w:rsid w:val="00B83884"/>
    <w:rsid w:val="00B977B0"/>
    <w:rsid w:val="00BA42D6"/>
    <w:rsid w:val="00BA7956"/>
    <w:rsid w:val="00BB162D"/>
    <w:rsid w:val="00BB17D2"/>
    <w:rsid w:val="00BD0DBA"/>
    <w:rsid w:val="00BE0FE1"/>
    <w:rsid w:val="00BE3209"/>
    <w:rsid w:val="00BE7B38"/>
    <w:rsid w:val="00BF0F90"/>
    <w:rsid w:val="00BF57B2"/>
    <w:rsid w:val="00C14381"/>
    <w:rsid w:val="00C16635"/>
    <w:rsid w:val="00C173DC"/>
    <w:rsid w:val="00C25195"/>
    <w:rsid w:val="00C361DC"/>
    <w:rsid w:val="00C372E7"/>
    <w:rsid w:val="00C551CD"/>
    <w:rsid w:val="00C557FA"/>
    <w:rsid w:val="00C6145D"/>
    <w:rsid w:val="00C63962"/>
    <w:rsid w:val="00C6719A"/>
    <w:rsid w:val="00C67FAC"/>
    <w:rsid w:val="00C74A18"/>
    <w:rsid w:val="00C74B56"/>
    <w:rsid w:val="00C76FDC"/>
    <w:rsid w:val="00C773CA"/>
    <w:rsid w:val="00CB1726"/>
    <w:rsid w:val="00CB1AE0"/>
    <w:rsid w:val="00CB7ECF"/>
    <w:rsid w:val="00CC3BA9"/>
    <w:rsid w:val="00CC550F"/>
    <w:rsid w:val="00CC5D80"/>
    <w:rsid w:val="00CC67D9"/>
    <w:rsid w:val="00CD7BDC"/>
    <w:rsid w:val="00CF4222"/>
    <w:rsid w:val="00D05152"/>
    <w:rsid w:val="00D15FDE"/>
    <w:rsid w:val="00D27D50"/>
    <w:rsid w:val="00D31722"/>
    <w:rsid w:val="00D349B8"/>
    <w:rsid w:val="00D7019A"/>
    <w:rsid w:val="00D76E5B"/>
    <w:rsid w:val="00DB02C0"/>
    <w:rsid w:val="00DB1A5C"/>
    <w:rsid w:val="00DB2AFD"/>
    <w:rsid w:val="00DC1773"/>
    <w:rsid w:val="00DD50AC"/>
    <w:rsid w:val="00DE06F9"/>
    <w:rsid w:val="00DE212D"/>
    <w:rsid w:val="00DF309E"/>
    <w:rsid w:val="00DF601D"/>
    <w:rsid w:val="00E0456F"/>
    <w:rsid w:val="00E05839"/>
    <w:rsid w:val="00E06455"/>
    <w:rsid w:val="00E16775"/>
    <w:rsid w:val="00E228B2"/>
    <w:rsid w:val="00E251EC"/>
    <w:rsid w:val="00E46E27"/>
    <w:rsid w:val="00E56205"/>
    <w:rsid w:val="00E57E6F"/>
    <w:rsid w:val="00E66015"/>
    <w:rsid w:val="00E716F8"/>
    <w:rsid w:val="00E73029"/>
    <w:rsid w:val="00E749F9"/>
    <w:rsid w:val="00E75BAE"/>
    <w:rsid w:val="00E76FA2"/>
    <w:rsid w:val="00E85F25"/>
    <w:rsid w:val="00E9331D"/>
    <w:rsid w:val="00E9648B"/>
    <w:rsid w:val="00EA3708"/>
    <w:rsid w:val="00EB29B5"/>
    <w:rsid w:val="00EB7C8D"/>
    <w:rsid w:val="00EC38F1"/>
    <w:rsid w:val="00ED6DCF"/>
    <w:rsid w:val="00EE4021"/>
    <w:rsid w:val="00EF007B"/>
    <w:rsid w:val="00F04700"/>
    <w:rsid w:val="00F0602B"/>
    <w:rsid w:val="00F176C6"/>
    <w:rsid w:val="00F26E46"/>
    <w:rsid w:val="00F31388"/>
    <w:rsid w:val="00F34AF3"/>
    <w:rsid w:val="00F4096B"/>
    <w:rsid w:val="00F65AAD"/>
    <w:rsid w:val="00F758EF"/>
    <w:rsid w:val="00F765AB"/>
    <w:rsid w:val="00F84F2E"/>
    <w:rsid w:val="00F91235"/>
    <w:rsid w:val="00F97779"/>
    <w:rsid w:val="00FA1F98"/>
    <w:rsid w:val="00FA3B83"/>
    <w:rsid w:val="00FA77BB"/>
    <w:rsid w:val="00FB0765"/>
    <w:rsid w:val="00FB1927"/>
    <w:rsid w:val="00FB72DC"/>
    <w:rsid w:val="00FD4C3F"/>
    <w:rsid w:val="00FE40C0"/>
    <w:rsid w:val="00FE75E9"/>
    <w:rsid w:val="00FF5F63"/>
    <w:rsid w:val="00FF7035"/>
    <w:rsid w:val="355B8B56"/>
    <w:rsid w:val="7189C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FB61A"/>
  <w15:docId w15:val="{640A9BB2-49B3-46F8-9CE2-84248C82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fr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88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Cs/>
      <w:caps/>
      <w:color w:val="5B9BD5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2E74B5" w:themeColor="accent1" w:themeShade="BF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Cs/>
      <w:caps/>
      <w:color w:val="5B9BD5" w:themeColor="accen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44546A" w:themeColor="text2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Cs/>
      <w:i/>
      <w:iCs/>
      <w:color w:val="5B9BD5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44546A" w:themeColor="text2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5B9BD5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E74B5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hAnsiTheme="majorHAnsi" w:eastAsiaTheme="majorEastAsia" w:cstheme="majorBidi"/>
      <w:caps/>
      <w:color w:val="000000" w:themeColor="text1"/>
      <w:spacing w:val="-20"/>
      <w:kern w:val="28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aps/>
      <w:color w:val="000000" w:themeColor="text1"/>
      <w:spacing w:val="-2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Cs/>
      <w:caps/>
      <w:color w:val="44546A" w:themeColor="text2"/>
      <w:sz w:val="36"/>
      <w:szCs w:val="36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iCs/>
      <w:caps/>
      <w:color w:val="44546A" w:themeColor="text2"/>
      <w:sz w:val="36"/>
      <w:szCs w:val="3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5B9BD5" w:themeColor="accent1"/>
      <w:sz w:val="28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5B9BD5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00000" w:themeColor="text1" w:sz="36" w:space="5"/>
        <w:bottom w:val="single" w:color="44546A" w:themeColor="text2" w:sz="18" w:space="5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1F4E79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rsid w:val="0064784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865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C14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8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5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jpeg" Id="rId13" /><Relationship Type="http://schemas.openxmlformats.org/officeDocument/2006/relationships/image" Target="media/image6.png" Id="rId18" /><Relationship Type="http://schemas.openxmlformats.org/officeDocument/2006/relationships/customXml" Target="../customXml/item3.xml" Id="rId3" /><Relationship Type="http://schemas.openxmlformats.org/officeDocument/2006/relationships/image" Target="media/image9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5.png" Id="rId17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image" Target="media/image8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hyperlink" Target="https://www12.statcan.gc.ca/census-recensement/2016/ref/guides/001/98-500-x2016001-fra.cfm" TargetMode="External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image" Target="media/image7.jpe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150.statcan.gc.ca/t1/tbl1/fr/cv.action?pid=9810004101" TargetMode="External" Id="rId14" /><Relationship Type="http://schemas.openxmlformats.org/officeDocument/2006/relationships/footer" Target="footer1.xml" Id="rId2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ssentia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83E8C1-DF99-427A-875C-05EF46C6B91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0765817F2FDC40AE7A54811A173AFC" ma:contentTypeVersion="11" ma:contentTypeDescription="Create a new document." ma:contentTypeScope="" ma:versionID="edf333aa7c157efbed5c7a73a65235a1">
  <xsd:schema xmlns:xsd="http://www.w3.org/2001/XMLSchema" xmlns:xs="http://www.w3.org/2001/XMLSchema" xmlns:p="http://schemas.microsoft.com/office/2006/metadata/properties" xmlns:ns2="a16a07d7-b931-4869-8f55-50617478cf09" xmlns:ns3="fedcdf07-e0c4-43c0-81aa-1bc13e35688c" targetNamespace="http://schemas.microsoft.com/office/2006/metadata/properties" ma:root="true" ma:fieldsID="2a131789dfc1e6f933b1d0db038dd749" ns2:_="" ns3:_="">
    <xsd:import namespace="a16a07d7-b931-4869-8f55-50617478cf09"/>
    <xsd:import namespace="fedcdf07-e0c4-43c0-81aa-1bc13e356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a07d7-b931-4869-8f55-50617478c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f476608-de7c-404e-abc8-afb03e5b2e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cdf07-e0c4-43c0-81aa-1bc13e35688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b520dc-c53e-48e7-9e73-50ef8c4af15d}" ma:internalName="TaxCatchAll" ma:showField="CatchAllData" ma:web="fedcdf07-e0c4-43c0-81aa-1bc13e356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dcdf07-e0c4-43c0-81aa-1bc13e35688c" xsi:nil="true"/>
    <lcf76f155ced4ddcb4097134ff3c332f xmlns="a16a07d7-b931-4869-8f55-50617478cf09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C012-FC73-4B3D-966D-03297E5642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876BEE-0186-4FEE-B615-77F9ED44A23E}"/>
</file>

<file path=customXml/itemProps3.xml><?xml version="1.0" encoding="utf-8"?>
<ds:datastoreItem xmlns:ds="http://schemas.openxmlformats.org/officeDocument/2006/customXml" ds:itemID="{251BA857-CBA7-4A01-8825-2B37DAC908C8}">
  <ds:schemaRefs>
    <ds:schemaRef ds:uri="http://schemas.microsoft.com/office/2006/metadata/properties"/>
    <ds:schemaRef ds:uri="http://schemas.microsoft.com/office/infopath/2007/PartnerControls"/>
    <ds:schemaRef ds:uri="ce328111-0976-443a-9d50-f87b06f58490"/>
  </ds:schemaRefs>
</ds:datastoreItem>
</file>

<file path=customXml/itemProps4.xml><?xml version="1.0" encoding="utf-8"?>
<ds:datastoreItem xmlns:ds="http://schemas.openxmlformats.org/officeDocument/2006/customXml" ds:itemID="{77A6FE8F-8E2A-4CBC-8BBD-CB5A0637A53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EssentialReport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Recherche préliminaire de bâtiment types</dc:title>
  <dc:subject/>
  <dc:creator>gantry</dc:creator>
  <cp:keywords/>
  <cp:lastModifiedBy>Bill Xue</cp:lastModifiedBy>
  <cp:revision>21</cp:revision>
  <dcterms:created xsi:type="dcterms:W3CDTF">2024-10-03T00:26:00Z</dcterms:created>
  <dcterms:modified xsi:type="dcterms:W3CDTF">2024-10-09T19:52:41Z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0x010100F60765817F2FDC40AE7A54811A173AFC</vt:lpwstr>
  </property>
  <property fmtid="{D5CDD505-2E9C-101B-9397-08002B2CF9AE}" pid="3" name="MediaServiceImageTags">
    <vt:lpwstr/>
  </property>
</Properties>
</file>